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B114B" w14:textId="5659EAA4" w:rsidR="008474E3" w:rsidRDefault="00297FC4" w:rsidP="008474E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B85E5" wp14:editId="46C2F5E5">
                <wp:simplePos x="0" y="0"/>
                <wp:positionH relativeFrom="column">
                  <wp:posOffset>38100</wp:posOffset>
                </wp:positionH>
                <wp:positionV relativeFrom="paragraph">
                  <wp:posOffset>895350</wp:posOffset>
                </wp:positionV>
                <wp:extent cx="5935980" cy="662940"/>
                <wp:effectExtent l="0" t="0" r="0" b="3810"/>
                <wp:wrapNone/>
                <wp:docPr id="73417011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0FD86" w14:textId="45A85384" w:rsidR="00297FC4" w:rsidRDefault="00C718EA" w:rsidP="00C718EA">
                            <w:pPr>
                              <w:jc w:val="center"/>
                            </w:pPr>
                            <w:r w:rsidRPr="00C718EA">
                              <w:t xml:space="preserve">VENTE ET LOCATION DE VEHICULE – PRESTATON DE SERVICES Quartier </w:t>
                            </w:r>
                            <w:proofErr w:type="spellStart"/>
                            <w:r w:rsidRPr="00C718EA">
                              <w:t>Attiégou</w:t>
                            </w:r>
                            <w:proofErr w:type="spellEnd"/>
                            <w:r w:rsidRPr="00C718EA">
                              <w:t xml:space="preserve">, non loin de l’EPP </w:t>
                            </w:r>
                            <w:proofErr w:type="spellStart"/>
                            <w:r w:rsidRPr="00C718EA">
                              <w:t>Attiégou</w:t>
                            </w:r>
                            <w:proofErr w:type="spellEnd"/>
                            <w:r w:rsidRPr="00C718EA">
                              <w:t xml:space="preserve">, Tél : (+228) 99 83 45 48 / 90 12 23 57 NIF : 1001876719 Email : </w:t>
                            </w:r>
                            <w:r w:rsidRPr="00C718EA">
                              <w:rPr>
                                <w:b/>
                                <w:bCs/>
                                <w:u w:val="single"/>
                              </w:rPr>
                              <w:t>elonovacar@gmail.com</w:t>
                            </w:r>
                            <w:r w:rsidRPr="00C718EA">
                              <w:t xml:space="preserve"> Lomé</w:t>
                            </w:r>
                            <w:r w:rsidRPr="00C718EA">
                              <w:t>-Togo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B85E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3pt;margin-top:70.5pt;width:467.4pt;height:52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" filled="f" stroked="f" strokeweight=".5pt">
                <v:textbox>
                  <w:txbxContent>
                    <w:p w14:paraId="1890FD86" w14:textId="45A85384" w:rsidR="00297FC4" w:rsidRDefault="00C718EA" w:rsidP="00C718EA">
                      <w:pPr>
                        <w:jc w:val="center"/>
                      </w:pPr>
                      <w:r w:rsidRPr="00C718EA">
                        <w:t xml:space="preserve">VENTE ET LOCATION DE VEHICULE – PRESTATON DE SERVICES Quartier </w:t>
                      </w:r>
                      <w:proofErr w:type="spellStart"/>
                      <w:r w:rsidRPr="00C718EA">
                        <w:t>Attiégou</w:t>
                      </w:r>
                      <w:proofErr w:type="spellEnd"/>
                      <w:r w:rsidRPr="00C718EA">
                        <w:t xml:space="preserve">, non loin de l’EPP </w:t>
                      </w:r>
                      <w:proofErr w:type="spellStart"/>
                      <w:r w:rsidRPr="00C718EA">
                        <w:t>Attiégou</w:t>
                      </w:r>
                      <w:proofErr w:type="spellEnd"/>
                      <w:r w:rsidRPr="00C718EA">
                        <w:t xml:space="preserve">, Tél : (+228) 99 83 45 48 / 90 12 23 57 NIF : 1001876719 Email : </w:t>
                      </w:r>
                      <w:r w:rsidRPr="00C718EA">
                        <w:rPr>
                          <w:b/>
                          <w:bCs/>
                          <w:u w:val="single"/>
                        </w:rPr>
                        <w:t>elonovacar@gmail.com</w:t>
                      </w:r>
                      <w:r w:rsidRPr="00C718EA">
                        <w:t xml:space="preserve"> Lomé</w:t>
                      </w:r>
                      <w:r w:rsidRPr="00C718EA">
                        <w:t>-Togo</w:t>
                      </w:r>
                    </w:p>
                  </w:txbxContent>
                </v:textbox>
              </v:shape>
            </w:pict>
          </mc:Fallback>
        </mc:AlternateContent>
      </w:r>
      <w:r w:rsidRPr="00297FC4">
        <w:rPr>
          <w:b/>
          <w:bCs/>
          <w:noProof/>
          <w:sz w:val="24"/>
          <w:szCs w:val="24"/>
        </w:rPr>
        <w:drawing>
          <wp:inline distT="0" distB="0" distL="0" distR="0" wp14:anchorId="45381241" wp14:editId="5632591E">
            <wp:extent cx="6294120" cy="1051560"/>
            <wp:effectExtent l="0" t="0" r="0" b="0"/>
            <wp:docPr id="5617718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DA00" w14:textId="77777777" w:rsidR="008474E3" w:rsidRDefault="008474E3" w:rsidP="008474E3">
      <w:pPr>
        <w:spacing w:line="240" w:lineRule="auto"/>
        <w:rPr>
          <w:b/>
          <w:bCs/>
          <w:sz w:val="24"/>
          <w:szCs w:val="24"/>
        </w:rPr>
      </w:pPr>
    </w:p>
    <w:p w14:paraId="0ECE1524" w14:textId="59867B10" w:rsidR="008474E3" w:rsidRDefault="00C718EA" w:rsidP="008474E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C0342" wp14:editId="405E5913">
                <wp:simplePos x="0" y="0"/>
                <wp:positionH relativeFrom="column">
                  <wp:posOffset>38100</wp:posOffset>
                </wp:positionH>
                <wp:positionV relativeFrom="paragraph">
                  <wp:posOffset>74930</wp:posOffset>
                </wp:positionV>
                <wp:extent cx="6042660" cy="0"/>
                <wp:effectExtent l="57150" t="57150" r="72390" b="57150"/>
                <wp:wrapNone/>
                <wp:docPr id="1562742314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2F9FC" id="Connecteur droit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5.9pt" to="478.8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" strokecolor="#4f81bd [3204]" strokeweight="2.25pt">
                <v:stroke startarrow="diamond" endarrow="diamond"/>
              </v:line>
            </w:pict>
          </mc:Fallback>
        </mc:AlternateContent>
      </w:r>
    </w:p>
    <w:p w14:paraId="2B978753" w14:textId="25D8F224" w:rsidR="00640015" w:rsidRPr="008474E3" w:rsidRDefault="00640015" w:rsidP="008474E3">
      <w:pPr>
        <w:spacing w:line="240" w:lineRule="auto"/>
        <w:rPr>
          <w:b/>
          <w:bCs/>
          <w:sz w:val="24"/>
          <w:szCs w:val="24"/>
        </w:rPr>
      </w:pPr>
      <w:r w:rsidRPr="008474E3">
        <w:rPr>
          <w:b/>
          <w:bCs/>
          <w:sz w:val="24"/>
          <w:szCs w:val="24"/>
        </w:rPr>
        <w:t>CONTRAT DE LOCATION DE VOITURE</w:t>
      </w:r>
    </w:p>
    <w:p w14:paraId="028C6C1A" w14:textId="59EA2098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Entre les soussignés :</w:t>
      </w:r>
    </w:p>
    <w:p w14:paraId="334E0994" w14:textId="77777777" w:rsidR="008474E3" w:rsidRPr="008474E3" w:rsidRDefault="008474E3" w:rsidP="008474E3">
      <w:pPr>
        <w:spacing w:line="240" w:lineRule="auto"/>
        <w:rPr>
          <w:sz w:val="24"/>
          <w:szCs w:val="24"/>
        </w:rPr>
      </w:pPr>
    </w:p>
    <w:p w14:paraId="601BC8A2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 xml:space="preserve">1. </w:t>
      </w:r>
      <w:r w:rsidRPr="008474E3">
        <w:rPr>
          <w:b/>
          <w:bCs/>
          <w:i/>
          <w:iCs/>
          <w:sz w:val="24"/>
          <w:szCs w:val="24"/>
        </w:rPr>
        <w:t>Société de Location</w:t>
      </w:r>
    </w:p>
    <w:p w14:paraId="24ECC89F" w14:textId="52C7764C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 xml:space="preserve">Dénomination : </w:t>
      </w:r>
      <w:r w:rsidRPr="008474E3">
        <w:rPr>
          <w:b/>
          <w:bCs/>
          <w:sz w:val="24"/>
          <w:szCs w:val="24"/>
        </w:rPr>
        <w:t>ETS ELONOVACAR</w:t>
      </w:r>
    </w:p>
    <w:p w14:paraId="6A23DB40" w14:textId="673C8683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 xml:space="preserve">Téléphone : </w:t>
      </w:r>
      <w:r w:rsidRPr="008474E3">
        <w:rPr>
          <w:sz w:val="24"/>
          <w:szCs w:val="24"/>
        </w:rPr>
        <w:t>90 12 23 57 / 99 83 45 48</w:t>
      </w:r>
      <w:r w:rsidR="00212938" w:rsidRPr="008474E3">
        <w:rPr>
          <w:sz w:val="24"/>
          <w:szCs w:val="24"/>
        </w:rPr>
        <w:t>,</w:t>
      </w:r>
      <w:r w:rsidRPr="008474E3">
        <w:rPr>
          <w:sz w:val="24"/>
          <w:szCs w:val="24"/>
        </w:rPr>
        <w:t xml:space="preserve"> </w:t>
      </w:r>
      <w:r w:rsidRPr="008474E3">
        <w:rPr>
          <w:sz w:val="24"/>
          <w:szCs w:val="24"/>
        </w:rPr>
        <w:t xml:space="preserve">Email : </w:t>
      </w:r>
      <w:r w:rsidRPr="008474E3">
        <w:rPr>
          <w:sz w:val="24"/>
          <w:szCs w:val="24"/>
        </w:rPr>
        <w:t>elonovacar@gmail.com</w:t>
      </w:r>
    </w:p>
    <w:p w14:paraId="7EE6B514" w14:textId="58B071B9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Représentée par : ............................................................... (ci-après "le Loueur")</w:t>
      </w:r>
    </w:p>
    <w:p w14:paraId="73BDC051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2.</w:t>
      </w:r>
      <w:r w:rsidRPr="008474E3">
        <w:rPr>
          <w:b/>
          <w:bCs/>
          <w:i/>
          <w:iCs/>
          <w:sz w:val="24"/>
          <w:szCs w:val="24"/>
        </w:rPr>
        <w:t xml:space="preserve"> Locataire</w:t>
      </w:r>
    </w:p>
    <w:p w14:paraId="5187CD99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Nom et prénom : .......................................................................</w:t>
      </w:r>
    </w:p>
    <w:p w14:paraId="61E74F41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Adresse : .........................................................................................</w:t>
      </w:r>
    </w:p>
    <w:p w14:paraId="01D8674E" w14:textId="2C952273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Téléphone : ........................................... Email : .....................................</w:t>
      </w:r>
    </w:p>
    <w:p w14:paraId="4FD2BBFC" w14:textId="208B1852" w:rsidR="00640015" w:rsidRPr="008474E3" w:rsidRDefault="008474E3" w:rsidP="008474E3">
      <w:pPr>
        <w:spacing w:line="240" w:lineRule="auto"/>
        <w:rPr>
          <w:sz w:val="24"/>
          <w:szCs w:val="24"/>
        </w:rPr>
      </w:pPr>
      <w:r w:rsidRPr="008474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1109D" wp14:editId="09E40B91">
                <wp:simplePos x="0" y="0"/>
                <wp:positionH relativeFrom="column">
                  <wp:posOffset>1539240</wp:posOffset>
                </wp:positionH>
                <wp:positionV relativeFrom="paragraph">
                  <wp:posOffset>40640</wp:posOffset>
                </wp:positionV>
                <wp:extent cx="213360" cy="144780"/>
                <wp:effectExtent l="0" t="0" r="15240" b="26670"/>
                <wp:wrapNone/>
                <wp:docPr id="174328074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828CF" w14:textId="77777777" w:rsidR="00640015" w:rsidRDefault="00640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1109D" id="Zone de texte 1" o:spid="_x0000_s1027" type="#_x0000_t202" style="position:absolute;margin-left:121.2pt;margin-top:3.2pt;width:16.8pt;height:1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" fillcolor="white [3201]" strokeweight=".5pt">
                <v:textbox>
                  <w:txbxContent>
                    <w:p w14:paraId="219828CF" w14:textId="77777777" w:rsidR="00640015" w:rsidRDefault="00640015"/>
                  </w:txbxContent>
                </v:textbox>
              </v:shape>
            </w:pict>
          </mc:Fallback>
        </mc:AlternateContent>
      </w:r>
      <w:r w:rsidRPr="008474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A9361" wp14:editId="071B0838">
                <wp:simplePos x="0" y="0"/>
                <wp:positionH relativeFrom="column">
                  <wp:posOffset>3055620</wp:posOffset>
                </wp:positionH>
                <wp:positionV relativeFrom="paragraph">
                  <wp:posOffset>40640</wp:posOffset>
                </wp:positionV>
                <wp:extent cx="213360" cy="144780"/>
                <wp:effectExtent l="0" t="0" r="15240" b="26670"/>
                <wp:wrapNone/>
                <wp:docPr id="170989327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11162" w14:textId="77777777" w:rsidR="00640015" w:rsidRDefault="00640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9361" id="_x0000_s1028" type="#_x0000_t202" style="position:absolute;margin-left:240.6pt;margin-top:3.2pt;width:16.8pt;height:1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" fillcolor="white [3201]" strokeweight=".5pt">
                <v:textbox>
                  <w:txbxContent>
                    <w:p w14:paraId="5AA11162" w14:textId="77777777" w:rsidR="00640015" w:rsidRDefault="00640015"/>
                  </w:txbxContent>
                </v:textbox>
              </v:shape>
            </w:pict>
          </mc:Fallback>
        </mc:AlternateContent>
      </w:r>
      <w:r w:rsidR="00640015" w:rsidRPr="008474E3">
        <w:rPr>
          <w:sz w:val="24"/>
          <w:szCs w:val="24"/>
        </w:rPr>
        <w:t>Type de pièce :</w:t>
      </w:r>
      <w:r w:rsidR="00640015" w:rsidRPr="008474E3">
        <w:rPr>
          <w:sz w:val="24"/>
          <w:szCs w:val="24"/>
        </w:rPr>
        <w:t xml:space="preserve"> CNI</w:t>
      </w:r>
      <w:r w:rsidR="00640015" w:rsidRPr="008474E3">
        <w:rPr>
          <w:sz w:val="24"/>
          <w:szCs w:val="24"/>
        </w:rPr>
        <w:tab/>
      </w:r>
      <w:r w:rsidR="00640015" w:rsidRPr="008474E3">
        <w:rPr>
          <w:sz w:val="24"/>
          <w:szCs w:val="24"/>
        </w:rPr>
        <w:tab/>
      </w:r>
      <w:r w:rsidR="00640015" w:rsidRPr="008474E3">
        <w:rPr>
          <w:sz w:val="24"/>
          <w:szCs w:val="24"/>
        </w:rPr>
        <w:tab/>
        <w:t>Passeport</w:t>
      </w:r>
    </w:p>
    <w:p w14:paraId="65FFC405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Numéro de pièce d’identité : ......................................................</w:t>
      </w:r>
    </w:p>
    <w:p w14:paraId="1CF204F0" w14:textId="115AE62A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 xml:space="preserve">Pièce délivrée le : ............................. </w:t>
      </w:r>
      <w:r w:rsidR="00212938" w:rsidRPr="008474E3">
        <w:rPr>
          <w:sz w:val="24"/>
          <w:szCs w:val="24"/>
        </w:rPr>
        <w:t>À</w:t>
      </w:r>
      <w:r w:rsidRPr="008474E3">
        <w:rPr>
          <w:sz w:val="24"/>
          <w:szCs w:val="24"/>
        </w:rPr>
        <w:t xml:space="preserve"> ............................................</w:t>
      </w:r>
    </w:p>
    <w:p w14:paraId="0BB420C4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Numéro de permis de conduire : ................................................</w:t>
      </w:r>
    </w:p>
    <w:p w14:paraId="1859ADD0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Date de délivrance du permis : .....................................................</w:t>
      </w:r>
    </w:p>
    <w:p w14:paraId="340C789A" w14:textId="77777777" w:rsidR="008474E3" w:rsidRPr="008474E3" w:rsidRDefault="008474E3" w:rsidP="008474E3">
      <w:pPr>
        <w:spacing w:line="240" w:lineRule="auto"/>
        <w:rPr>
          <w:sz w:val="24"/>
          <w:szCs w:val="24"/>
        </w:rPr>
      </w:pPr>
    </w:p>
    <w:p w14:paraId="631D6A99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IL A ÉTÉ CONVENU CE QUI SUIT :</w:t>
      </w:r>
    </w:p>
    <w:p w14:paraId="52E6FA49" w14:textId="021CABCD" w:rsidR="00297FC4" w:rsidRPr="00297FC4" w:rsidRDefault="00640015" w:rsidP="008474E3">
      <w:pPr>
        <w:spacing w:line="240" w:lineRule="auto"/>
        <w:rPr>
          <w:b/>
          <w:bCs/>
          <w:sz w:val="24"/>
          <w:szCs w:val="24"/>
        </w:rPr>
      </w:pPr>
      <w:r w:rsidRPr="008474E3">
        <w:rPr>
          <w:b/>
          <w:bCs/>
          <w:sz w:val="24"/>
          <w:szCs w:val="24"/>
        </w:rPr>
        <w:t>Article 1</w:t>
      </w:r>
      <w:r w:rsidRPr="008474E3">
        <w:rPr>
          <w:sz w:val="24"/>
          <w:szCs w:val="24"/>
        </w:rPr>
        <w:t xml:space="preserve"> : </w:t>
      </w:r>
      <w:r w:rsidRPr="008474E3">
        <w:rPr>
          <w:b/>
          <w:bCs/>
          <w:sz w:val="24"/>
          <w:szCs w:val="24"/>
        </w:rPr>
        <w:t>Objet du contrat</w:t>
      </w:r>
    </w:p>
    <w:p w14:paraId="05EB2B53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Le présent contrat a pour objet la location d’un véhicule au Locataire par le Loueur pour une course à Lomé, hors Lomé ou une course combinée (Lomé et hors Lomé), conformément aux termes et conditions définis ci-après.</w:t>
      </w:r>
    </w:p>
    <w:p w14:paraId="3A9EFE5C" w14:textId="20F777EB" w:rsidR="00297FC4" w:rsidRPr="00297FC4" w:rsidRDefault="00640015" w:rsidP="008474E3">
      <w:pPr>
        <w:spacing w:line="240" w:lineRule="auto"/>
        <w:rPr>
          <w:b/>
          <w:bCs/>
          <w:sz w:val="24"/>
          <w:szCs w:val="24"/>
        </w:rPr>
      </w:pPr>
      <w:r w:rsidRPr="008474E3">
        <w:rPr>
          <w:b/>
          <w:bCs/>
          <w:sz w:val="24"/>
          <w:szCs w:val="24"/>
        </w:rPr>
        <w:t>Article 2</w:t>
      </w:r>
      <w:r w:rsidRPr="008474E3">
        <w:rPr>
          <w:sz w:val="24"/>
          <w:szCs w:val="24"/>
        </w:rPr>
        <w:t xml:space="preserve"> : </w:t>
      </w:r>
      <w:r w:rsidRPr="008474E3">
        <w:rPr>
          <w:b/>
          <w:bCs/>
          <w:sz w:val="24"/>
          <w:szCs w:val="24"/>
        </w:rPr>
        <w:t>Description du véhicule</w:t>
      </w:r>
    </w:p>
    <w:p w14:paraId="74B73B66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Marque : ...........................................................</w:t>
      </w:r>
    </w:p>
    <w:p w14:paraId="346EA779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Modèle : ...........................................................</w:t>
      </w:r>
    </w:p>
    <w:p w14:paraId="141BAAB2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Immatriculation : .................................................</w:t>
      </w:r>
    </w:p>
    <w:p w14:paraId="04702B0F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Kilométrage initial : ..............................................</w:t>
      </w:r>
    </w:p>
    <w:p w14:paraId="5E30A15C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Niveau de carburant lors de la prise du véhicule :</w:t>
      </w:r>
    </w:p>
    <w:p w14:paraId="0AAB2822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rFonts w:ascii="Segoe UI Symbol" w:hAnsi="Segoe UI Symbol" w:cs="Segoe UI Symbol"/>
          <w:sz w:val="24"/>
          <w:szCs w:val="24"/>
        </w:rPr>
        <w:t>☐</w:t>
      </w:r>
      <w:r w:rsidRPr="008474E3">
        <w:rPr>
          <w:sz w:val="24"/>
          <w:szCs w:val="24"/>
        </w:rPr>
        <w:t xml:space="preserve"> Quart plein</w:t>
      </w:r>
    </w:p>
    <w:p w14:paraId="632F4E6E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rFonts w:ascii="Segoe UI Symbol" w:hAnsi="Segoe UI Symbol" w:cs="Segoe UI Symbol"/>
          <w:sz w:val="24"/>
          <w:szCs w:val="24"/>
        </w:rPr>
        <w:lastRenderedPageBreak/>
        <w:t>☐</w:t>
      </w:r>
      <w:r w:rsidRPr="008474E3">
        <w:rPr>
          <w:sz w:val="24"/>
          <w:szCs w:val="24"/>
        </w:rPr>
        <w:t xml:space="preserve"> Demi-plein</w:t>
      </w:r>
    </w:p>
    <w:p w14:paraId="0794AF25" w14:textId="77777777" w:rsidR="00297FC4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rFonts w:ascii="Segoe UI Symbol" w:hAnsi="Segoe UI Symbol" w:cs="Segoe UI Symbol"/>
          <w:sz w:val="24"/>
          <w:szCs w:val="24"/>
        </w:rPr>
        <w:t>☐</w:t>
      </w:r>
      <w:r w:rsidRPr="008474E3">
        <w:rPr>
          <w:sz w:val="24"/>
          <w:szCs w:val="24"/>
        </w:rPr>
        <w:t xml:space="preserve"> Totalement plein</w:t>
      </w:r>
    </w:p>
    <w:p w14:paraId="59DCF024" w14:textId="7A361370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b/>
          <w:bCs/>
          <w:sz w:val="24"/>
          <w:szCs w:val="24"/>
        </w:rPr>
        <w:t>Article 3</w:t>
      </w:r>
      <w:r w:rsidRPr="008474E3">
        <w:rPr>
          <w:sz w:val="24"/>
          <w:szCs w:val="24"/>
        </w:rPr>
        <w:t xml:space="preserve"> : </w:t>
      </w:r>
      <w:r w:rsidRPr="008474E3">
        <w:rPr>
          <w:b/>
          <w:bCs/>
          <w:sz w:val="24"/>
          <w:szCs w:val="24"/>
        </w:rPr>
        <w:t>Durée de la location</w:t>
      </w:r>
    </w:p>
    <w:p w14:paraId="0BF57836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Date de début : .............................. Heure : ..................</w:t>
      </w:r>
    </w:p>
    <w:p w14:paraId="63116F01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Date de fin : .............................. Heure : ..................</w:t>
      </w:r>
    </w:p>
    <w:p w14:paraId="7A597464" w14:textId="4945ABB2" w:rsidR="00297FC4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 xml:space="preserve">La durée de location est de ........... </w:t>
      </w:r>
      <w:r w:rsidR="00297FC4" w:rsidRPr="008474E3">
        <w:rPr>
          <w:sz w:val="24"/>
          <w:szCs w:val="24"/>
        </w:rPr>
        <w:t>Jours</w:t>
      </w:r>
      <w:r w:rsidRPr="008474E3">
        <w:rPr>
          <w:sz w:val="24"/>
          <w:szCs w:val="24"/>
        </w:rPr>
        <w:t>.</w:t>
      </w:r>
    </w:p>
    <w:p w14:paraId="17B351FF" w14:textId="6FCCB7DA" w:rsidR="00297FC4" w:rsidRPr="00297FC4" w:rsidRDefault="00640015" w:rsidP="008474E3">
      <w:pPr>
        <w:spacing w:line="240" w:lineRule="auto"/>
        <w:rPr>
          <w:b/>
          <w:bCs/>
          <w:sz w:val="24"/>
          <w:szCs w:val="24"/>
        </w:rPr>
      </w:pPr>
      <w:r w:rsidRPr="008474E3">
        <w:rPr>
          <w:b/>
          <w:bCs/>
          <w:sz w:val="24"/>
          <w:szCs w:val="24"/>
        </w:rPr>
        <w:t>Article 4</w:t>
      </w:r>
      <w:r w:rsidRPr="008474E3">
        <w:rPr>
          <w:sz w:val="24"/>
          <w:szCs w:val="24"/>
        </w:rPr>
        <w:t xml:space="preserve"> : </w:t>
      </w:r>
      <w:r w:rsidRPr="008474E3">
        <w:rPr>
          <w:b/>
          <w:bCs/>
          <w:sz w:val="24"/>
          <w:szCs w:val="24"/>
        </w:rPr>
        <w:t>Tarifs et conditions de paiement</w:t>
      </w:r>
    </w:p>
    <w:p w14:paraId="430DE059" w14:textId="783867CB" w:rsidR="00640015" w:rsidRPr="008474E3" w:rsidRDefault="00297FC4" w:rsidP="008474E3">
      <w:pPr>
        <w:spacing w:line="240" w:lineRule="auto"/>
        <w:rPr>
          <w:sz w:val="24"/>
          <w:szCs w:val="24"/>
        </w:rPr>
      </w:pPr>
      <w:r w:rsidRPr="008474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F90D8E" wp14:editId="106A654A">
                <wp:simplePos x="0" y="0"/>
                <wp:positionH relativeFrom="column">
                  <wp:posOffset>5242560</wp:posOffset>
                </wp:positionH>
                <wp:positionV relativeFrom="paragraph">
                  <wp:posOffset>276225</wp:posOffset>
                </wp:positionV>
                <wp:extent cx="175260" cy="144780"/>
                <wp:effectExtent l="0" t="0" r="15240" b="26670"/>
                <wp:wrapNone/>
                <wp:docPr id="84072416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7F1A8" w14:textId="77777777" w:rsidR="00212938" w:rsidRDefault="00212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90D8E" id="Zone de texte 2" o:spid="_x0000_s1029" type="#_x0000_t202" style="position:absolute;margin-left:412.8pt;margin-top:21.75pt;width:13.8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" fillcolor="white [3201]" strokeweight=".5pt">
                <v:textbox>
                  <w:txbxContent>
                    <w:p w14:paraId="44F7F1A8" w14:textId="77777777" w:rsidR="00212938" w:rsidRDefault="00212938"/>
                  </w:txbxContent>
                </v:textbox>
              </v:shape>
            </w:pict>
          </mc:Fallback>
        </mc:AlternateContent>
      </w:r>
      <w:r w:rsidR="00640015" w:rsidRPr="008474E3">
        <w:rPr>
          <w:sz w:val="24"/>
          <w:szCs w:val="24"/>
        </w:rPr>
        <w:t>4.1. Tarifs de location (par jour)</w:t>
      </w:r>
      <w:r w:rsidR="00212938" w:rsidRPr="008474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058D5" wp14:editId="524A910F">
                <wp:simplePos x="0" y="0"/>
                <wp:positionH relativeFrom="column">
                  <wp:posOffset>1104900</wp:posOffset>
                </wp:positionH>
                <wp:positionV relativeFrom="paragraph">
                  <wp:posOffset>276225</wp:posOffset>
                </wp:positionV>
                <wp:extent cx="175260" cy="144780"/>
                <wp:effectExtent l="0" t="0" r="15240" b="26670"/>
                <wp:wrapNone/>
                <wp:docPr id="29845893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8EC27" w14:textId="77777777" w:rsidR="00212938" w:rsidRDefault="00212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058D5" id="_x0000_s1030" type="#_x0000_t202" style="position:absolute;margin-left:87pt;margin-top:21.75pt;width:13.8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" fillcolor="white [3201]" strokeweight=".5pt">
                <v:textbox>
                  <w:txbxContent>
                    <w:p w14:paraId="40D8EC27" w14:textId="77777777" w:rsidR="00212938" w:rsidRDefault="00212938"/>
                  </w:txbxContent>
                </v:textbox>
              </v:shape>
            </w:pict>
          </mc:Fallback>
        </mc:AlternateContent>
      </w:r>
      <w:r w:rsidR="00212938" w:rsidRPr="008474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F1D17" wp14:editId="2917E0F2">
                <wp:simplePos x="0" y="0"/>
                <wp:positionH relativeFrom="column">
                  <wp:posOffset>2781300</wp:posOffset>
                </wp:positionH>
                <wp:positionV relativeFrom="paragraph">
                  <wp:posOffset>276225</wp:posOffset>
                </wp:positionV>
                <wp:extent cx="175260" cy="144780"/>
                <wp:effectExtent l="0" t="0" r="15240" b="26670"/>
                <wp:wrapNone/>
                <wp:docPr id="69445904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216606" w14:textId="77777777" w:rsidR="00212938" w:rsidRDefault="00212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F1D17" id="_x0000_s1031" type="#_x0000_t202" style="position:absolute;margin-left:219pt;margin-top:21.75pt;width:13.8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" fillcolor="white [3201]" strokeweight=".5pt">
                <v:textbox>
                  <w:txbxContent>
                    <w:p w14:paraId="1B216606" w14:textId="77777777" w:rsidR="00212938" w:rsidRDefault="00212938"/>
                  </w:txbxContent>
                </v:textbox>
              </v:shape>
            </w:pict>
          </mc:Fallback>
        </mc:AlternateContent>
      </w:r>
    </w:p>
    <w:p w14:paraId="3A4FC73B" w14:textId="1D6B2977" w:rsidR="00212938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Course à Lomé</w:t>
      </w:r>
      <w:r w:rsidR="00212938" w:rsidRPr="008474E3">
        <w:rPr>
          <w:sz w:val="24"/>
          <w:szCs w:val="24"/>
        </w:rPr>
        <w:t> :</w:t>
      </w:r>
      <w:r w:rsidR="00212938" w:rsidRPr="008474E3">
        <w:rPr>
          <w:sz w:val="24"/>
          <w:szCs w:val="24"/>
        </w:rPr>
        <w:t xml:space="preserve">    </w:t>
      </w:r>
      <w:r w:rsidR="00212938" w:rsidRPr="008474E3">
        <w:rPr>
          <w:sz w:val="24"/>
          <w:szCs w:val="24"/>
        </w:rPr>
        <w:t xml:space="preserve">     </w:t>
      </w:r>
      <w:r w:rsidR="00212938" w:rsidRPr="008474E3">
        <w:rPr>
          <w:sz w:val="24"/>
          <w:szCs w:val="24"/>
        </w:rPr>
        <w:t xml:space="preserve">Course hors Lomé : </w:t>
      </w:r>
      <w:r w:rsidR="00212938" w:rsidRPr="008474E3">
        <w:rPr>
          <w:sz w:val="24"/>
          <w:szCs w:val="24"/>
        </w:rPr>
        <w:t xml:space="preserve">        </w:t>
      </w:r>
      <w:r w:rsidR="00212938" w:rsidRPr="008474E3">
        <w:rPr>
          <w:sz w:val="24"/>
          <w:szCs w:val="24"/>
        </w:rPr>
        <w:t xml:space="preserve">Course à Lomé et hors Lomé : </w:t>
      </w:r>
    </w:p>
    <w:p w14:paraId="0769D260" w14:textId="565D8ADC" w:rsidR="00212938" w:rsidRPr="008474E3" w:rsidRDefault="00212938" w:rsidP="008474E3">
      <w:pPr>
        <w:spacing w:line="240" w:lineRule="auto"/>
        <w:rPr>
          <w:sz w:val="24"/>
          <w:szCs w:val="24"/>
        </w:rPr>
      </w:pPr>
      <w:r w:rsidRPr="008474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4ED9E" wp14:editId="016AE949">
                <wp:simplePos x="0" y="0"/>
                <wp:positionH relativeFrom="column">
                  <wp:posOffset>2392680</wp:posOffset>
                </wp:positionH>
                <wp:positionV relativeFrom="paragraph">
                  <wp:posOffset>8255</wp:posOffset>
                </wp:positionV>
                <wp:extent cx="175260" cy="144780"/>
                <wp:effectExtent l="0" t="0" r="15240" b="26670"/>
                <wp:wrapNone/>
                <wp:docPr id="108545881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FB2D3" w14:textId="77777777" w:rsidR="00212938" w:rsidRDefault="00212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4ED9E" id="_x0000_s1032" type="#_x0000_t202" style="position:absolute;margin-left:188.4pt;margin-top:.65pt;width:13.8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" fillcolor="white [3201]" strokeweight=".5pt">
                <v:textbox>
                  <w:txbxContent>
                    <w:p w14:paraId="2EDFB2D3" w14:textId="77777777" w:rsidR="00212938" w:rsidRDefault="00212938"/>
                  </w:txbxContent>
                </v:textbox>
              </v:shape>
            </w:pict>
          </mc:Fallback>
        </mc:AlternateContent>
      </w:r>
      <w:r w:rsidRPr="008474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2F1D30" wp14:editId="349DF5D7">
                <wp:simplePos x="0" y="0"/>
                <wp:positionH relativeFrom="column">
                  <wp:posOffset>1104900</wp:posOffset>
                </wp:positionH>
                <wp:positionV relativeFrom="paragraph">
                  <wp:posOffset>8255</wp:posOffset>
                </wp:positionV>
                <wp:extent cx="175260" cy="144780"/>
                <wp:effectExtent l="0" t="0" r="15240" b="26670"/>
                <wp:wrapNone/>
                <wp:docPr id="84977373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505A2" w14:textId="77777777" w:rsidR="00212938" w:rsidRDefault="00212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F1D30" id="_x0000_s1033" type="#_x0000_t202" style="position:absolute;margin-left:87pt;margin-top:.65pt;width:13.8pt;height:1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" fillcolor="white [3201]" strokeweight=".5pt">
                <v:textbox>
                  <w:txbxContent>
                    <w:p w14:paraId="5D9505A2" w14:textId="77777777" w:rsidR="00212938" w:rsidRDefault="00212938"/>
                  </w:txbxContent>
                </v:textbox>
              </v:shape>
            </w:pict>
          </mc:Fallback>
        </mc:AlternateContent>
      </w:r>
      <w:r w:rsidRPr="008474E3">
        <w:rPr>
          <w:sz w:val="24"/>
          <w:szCs w:val="24"/>
        </w:rPr>
        <w:t>Avec chauffeur</w:t>
      </w:r>
      <w:r w:rsidRPr="008474E3">
        <w:rPr>
          <w:sz w:val="24"/>
          <w:szCs w:val="24"/>
        </w:rPr>
        <w:tab/>
        <w:t>Sans chauffeur</w:t>
      </w:r>
    </w:p>
    <w:p w14:paraId="11FDF6FD" w14:textId="09181954" w:rsidR="00640015" w:rsidRPr="008474E3" w:rsidRDefault="00212938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Prix location : ……………………</w:t>
      </w:r>
      <w:r w:rsidR="00297FC4" w:rsidRPr="008474E3">
        <w:rPr>
          <w:sz w:val="24"/>
          <w:szCs w:val="24"/>
        </w:rPr>
        <w:t>……</w:t>
      </w:r>
      <w:r w:rsidR="00297FC4">
        <w:rPr>
          <w:sz w:val="24"/>
          <w:szCs w:val="24"/>
        </w:rPr>
        <w:t>F CFA</w:t>
      </w:r>
    </w:p>
    <w:p w14:paraId="56F8FFA8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4.2. Montant total estimé : .................................................. F CFA</w:t>
      </w:r>
    </w:p>
    <w:p w14:paraId="20065818" w14:textId="7B00AD0E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4.3. Montant donné à l’avance (acompte) : ................................. F CFA</w:t>
      </w:r>
    </w:p>
    <w:p w14:paraId="2E6E53A2" w14:textId="3FCEC8F8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4.</w:t>
      </w:r>
      <w:r w:rsidR="008474E3" w:rsidRPr="008474E3">
        <w:rPr>
          <w:sz w:val="24"/>
          <w:szCs w:val="24"/>
        </w:rPr>
        <w:t>4</w:t>
      </w:r>
      <w:r w:rsidRPr="008474E3">
        <w:rPr>
          <w:sz w:val="24"/>
          <w:szCs w:val="24"/>
        </w:rPr>
        <w:t>. Modalités de paiement :</w:t>
      </w:r>
    </w:p>
    <w:p w14:paraId="598B2932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rFonts w:ascii="Segoe UI Symbol" w:hAnsi="Segoe UI Symbol" w:cs="Segoe UI Symbol"/>
          <w:sz w:val="24"/>
          <w:szCs w:val="24"/>
        </w:rPr>
        <w:t>☐</w:t>
      </w:r>
      <w:r w:rsidRPr="008474E3">
        <w:rPr>
          <w:sz w:val="24"/>
          <w:szCs w:val="24"/>
        </w:rPr>
        <w:t xml:space="preserve"> Espèces</w:t>
      </w:r>
    </w:p>
    <w:p w14:paraId="4AB8379C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rFonts w:ascii="Segoe UI Symbol" w:hAnsi="Segoe UI Symbol" w:cs="Segoe UI Symbol"/>
          <w:sz w:val="24"/>
          <w:szCs w:val="24"/>
        </w:rPr>
        <w:t>☐</w:t>
      </w:r>
      <w:r w:rsidRPr="008474E3">
        <w:rPr>
          <w:sz w:val="24"/>
          <w:szCs w:val="24"/>
        </w:rPr>
        <w:t xml:space="preserve"> Virement bancaire</w:t>
      </w:r>
    </w:p>
    <w:p w14:paraId="657FC258" w14:textId="1BB612EB" w:rsidR="00297FC4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rFonts w:ascii="Segoe UI Symbol" w:hAnsi="Segoe UI Symbol" w:cs="Segoe UI Symbol"/>
          <w:sz w:val="24"/>
          <w:szCs w:val="24"/>
        </w:rPr>
        <w:t>☐</w:t>
      </w:r>
      <w:r w:rsidRPr="008474E3">
        <w:rPr>
          <w:sz w:val="24"/>
          <w:szCs w:val="24"/>
        </w:rPr>
        <w:t xml:space="preserve"> Mobile Money</w:t>
      </w:r>
    </w:p>
    <w:p w14:paraId="21CBA606" w14:textId="66E2EA2F" w:rsidR="00640015" w:rsidRPr="008474E3" w:rsidRDefault="00640015" w:rsidP="008474E3">
      <w:pPr>
        <w:spacing w:line="240" w:lineRule="auto"/>
        <w:rPr>
          <w:b/>
          <w:bCs/>
          <w:sz w:val="24"/>
          <w:szCs w:val="24"/>
        </w:rPr>
      </w:pPr>
      <w:r w:rsidRPr="008474E3">
        <w:rPr>
          <w:b/>
          <w:bCs/>
          <w:sz w:val="24"/>
          <w:szCs w:val="24"/>
        </w:rPr>
        <w:t>Article 5 : Obligations du Loueur</w:t>
      </w:r>
    </w:p>
    <w:p w14:paraId="31A459AB" w14:textId="3077E69D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Le Loueur s'engage à :</w:t>
      </w:r>
    </w:p>
    <w:p w14:paraId="59FE2FF9" w14:textId="07834218" w:rsidR="008474E3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Mettre à disposition un véhicule en bon état de fonctionnement.</w:t>
      </w:r>
    </w:p>
    <w:p w14:paraId="53BA6526" w14:textId="33008A6D" w:rsidR="00297FC4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Assurer le véhicule contre les dommages matériels et corporels conformément à la législation en vigueur.</w:t>
      </w:r>
    </w:p>
    <w:p w14:paraId="4D433ACE" w14:textId="1330C873" w:rsidR="00640015" w:rsidRPr="008474E3" w:rsidRDefault="00640015" w:rsidP="008474E3">
      <w:pPr>
        <w:spacing w:line="240" w:lineRule="auto"/>
        <w:rPr>
          <w:b/>
          <w:bCs/>
          <w:sz w:val="24"/>
          <w:szCs w:val="24"/>
        </w:rPr>
      </w:pPr>
      <w:r w:rsidRPr="008474E3">
        <w:rPr>
          <w:b/>
          <w:bCs/>
          <w:sz w:val="24"/>
          <w:szCs w:val="24"/>
        </w:rPr>
        <w:t>Article 6 : Obligations du Locataire</w:t>
      </w:r>
    </w:p>
    <w:p w14:paraId="08A58404" w14:textId="335647F9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Le Locataire s'engage à :</w:t>
      </w:r>
    </w:p>
    <w:p w14:paraId="50C63CA8" w14:textId="1013E351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Utiliser le véhicule avec soin et conformément aux lois en vigueur.</w:t>
      </w:r>
    </w:p>
    <w:p w14:paraId="6011E381" w14:textId="0F6F0CB9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Restituer le véhicule à la fin de la période convenue dans l'état initial, hors usure normale, avec un niveau de carburant correspondant à celui au départ.</w:t>
      </w:r>
    </w:p>
    <w:p w14:paraId="2951A9FA" w14:textId="532D0C5D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Signaler tout incident ou dommage survenu durant la période de location.</w:t>
      </w:r>
    </w:p>
    <w:p w14:paraId="3CF294B1" w14:textId="059F96D8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Utiliser uniquement le conducteur désigné ci-dessous :</w:t>
      </w:r>
    </w:p>
    <w:p w14:paraId="413F1EF8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</w:p>
    <w:p w14:paraId="2D93F3AD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Conducteur désigné (si différent du Locataire)</w:t>
      </w:r>
    </w:p>
    <w:p w14:paraId="1FF7F6B0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Nom et prénom : .......................................................................</w:t>
      </w:r>
    </w:p>
    <w:p w14:paraId="06BF7251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Numéro de permis : .........................................................</w:t>
      </w:r>
    </w:p>
    <w:p w14:paraId="2EC30B98" w14:textId="36CB5542" w:rsidR="00297FC4" w:rsidRPr="00297FC4" w:rsidRDefault="00640015" w:rsidP="00297FC4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Date de délivrance du permis : ............................................</w:t>
      </w:r>
    </w:p>
    <w:p w14:paraId="0DE47C85" w14:textId="3FF82C2A" w:rsidR="00297FC4" w:rsidRPr="00297FC4" w:rsidRDefault="00297FC4" w:rsidP="00297FC4">
      <w:pPr>
        <w:spacing w:line="240" w:lineRule="auto"/>
        <w:rPr>
          <w:b/>
          <w:bCs/>
          <w:sz w:val="24"/>
          <w:szCs w:val="24"/>
        </w:rPr>
      </w:pPr>
      <w:r w:rsidRPr="00297FC4">
        <w:rPr>
          <w:b/>
          <w:bCs/>
          <w:sz w:val="24"/>
          <w:szCs w:val="24"/>
        </w:rPr>
        <w:t>Article 7 : Obligations du chauffeur</w:t>
      </w:r>
    </w:p>
    <w:p w14:paraId="1189C480" w14:textId="77777777" w:rsidR="00297FC4" w:rsidRPr="00297FC4" w:rsidRDefault="00297FC4" w:rsidP="00297FC4">
      <w:pPr>
        <w:spacing w:line="240" w:lineRule="auto"/>
        <w:rPr>
          <w:sz w:val="24"/>
          <w:szCs w:val="24"/>
        </w:rPr>
      </w:pPr>
      <w:r w:rsidRPr="00297FC4">
        <w:rPr>
          <w:sz w:val="24"/>
          <w:szCs w:val="24"/>
        </w:rPr>
        <w:lastRenderedPageBreak/>
        <w:t>En cas de location avec chauffeur, le chauffeur désigné par le Loueur s'engage à :</w:t>
      </w:r>
    </w:p>
    <w:p w14:paraId="6D440F3B" w14:textId="77777777" w:rsidR="00297FC4" w:rsidRPr="00297FC4" w:rsidRDefault="00297FC4" w:rsidP="00297FC4">
      <w:pPr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297FC4">
        <w:rPr>
          <w:sz w:val="24"/>
          <w:szCs w:val="24"/>
        </w:rPr>
        <w:t>Conduire le véhicule en respectant strictement le code de la route et les règles de sécurité.</w:t>
      </w:r>
    </w:p>
    <w:p w14:paraId="67093521" w14:textId="77777777" w:rsidR="00297FC4" w:rsidRPr="00297FC4" w:rsidRDefault="00297FC4" w:rsidP="00297FC4">
      <w:pPr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297FC4">
        <w:rPr>
          <w:sz w:val="24"/>
          <w:szCs w:val="24"/>
        </w:rPr>
        <w:t>S’assurer de l’entretien de base du véhicule (vérification du niveau d’huile, pression des pneus, etc.) pendant la durée de la location.</w:t>
      </w:r>
    </w:p>
    <w:p w14:paraId="67482600" w14:textId="77777777" w:rsidR="00297FC4" w:rsidRPr="00297FC4" w:rsidRDefault="00297FC4" w:rsidP="00297FC4">
      <w:pPr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297FC4">
        <w:rPr>
          <w:sz w:val="24"/>
          <w:szCs w:val="24"/>
        </w:rPr>
        <w:t>Respecter les instructions du Locataire dans le cadre de l’utilisation du véhicule, sauf si elles contreviennent à la sécurité ou à la législation en vigueur.</w:t>
      </w:r>
    </w:p>
    <w:p w14:paraId="55E6C73C" w14:textId="77777777" w:rsidR="00297FC4" w:rsidRPr="00297FC4" w:rsidRDefault="00297FC4" w:rsidP="00297FC4">
      <w:pPr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297FC4">
        <w:rPr>
          <w:sz w:val="24"/>
          <w:szCs w:val="24"/>
        </w:rPr>
        <w:t>Ne pas utiliser le véhicule à des fins personnelles pendant la durée de la location.</w:t>
      </w:r>
    </w:p>
    <w:p w14:paraId="221F8A57" w14:textId="32DEDEAC" w:rsidR="00297FC4" w:rsidRPr="00297FC4" w:rsidRDefault="00297FC4" w:rsidP="00297FC4">
      <w:pPr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297FC4">
        <w:rPr>
          <w:sz w:val="24"/>
          <w:szCs w:val="24"/>
        </w:rPr>
        <w:t>Restituer le véhicule dans l’état initial, hors usure normale, au terme de la location.</w:t>
      </w:r>
    </w:p>
    <w:p w14:paraId="2277052E" w14:textId="2A2F47E2" w:rsidR="00640015" w:rsidRPr="008474E3" w:rsidRDefault="00640015" w:rsidP="008474E3">
      <w:pPr>
        <w:spacing w:line="240" w:lineRule="auto"/>
        <w:rPr>
          <w:b/>
          <w:bCs/>
          <w:sz w:val="24"/>
          <w:szCs w:val="24"/>
        </w:rPr>
      </w:pPr>
      <w:r w:rsidRPr="008474E3">
        <w:rPr>
          <w:b/>
          <w:bCs/>
          <w:sz w:val="24"/>
          <w:szCs w:val="24"/>
        </w:rPr>
        <w:t xml:space="preserve">Article </w:t>
      </w:r>
      <w:r w:rsidR="00297FC4">
        <w:rPr>
          <w:b/>
          <w:bCs/>
          <w:sz w:val="24"/>
          <w:szCs w:val="24"/>
        </w:rPr>
        <w:t>8</w:t>
      </w:r>
      <w:r w:rsidRPr="008474E3">
        <w:rPr>
          <w:b/>
          <w:bCs/>
          <w:sz w:val="24"/>
          <w:szCs w:val="24"/>
        </w:rPr>
        <w:t xml:space="preserve"> : Restitution du véhicule</w:t>
      </w:r>
    </w:p>
    <w:p w14:paraId="4B0E8489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À la fin de la période de location, le véhicule doit être restitué à l’adresse suivante : .........................................................</w:t>
      </w:r>
    </w:p>
    <w:p w14:paraId="06FF58E9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Niveau de carburant à la restitution :</w:t>
      </w:r>
    </w:p>
    <w:p w14:paraId="0D028DA8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rFonts w:ascii="Segoe UI Symbol" w:hAnsi="Segoe UI Symbol" w:cs="Segoe UI Symbol"/>
          <w:sz w:val="24"/>
          <w:szCs w:val="24"/>
        </w:rPr>
        <w:t>☐</w:t>
      </w:r>
      <w:r w:rsidRPr="008474E3">
        <w:rPr>
          <w:sz w:val="24"/>
          <w:szCs w:val="24"/>
        </w:rPr>
        <w:t xml:space="preserve"> Quart plein</w:t>
      </w:r>
    </w:p>
    <w:p w14:paraId="3601238C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rFonts w:ascii="Segoe UI Symbol" w:hAnsi="Segoe UI Symbol" w:cs="Segoe UI Symbol"/>
          <w:sz w:val="24"/>
          <w:szCs w:val="24"/>
        </w:rPr>
        <w:t>☐</w:t>
      </w:r>
      <w:r w:rsidRPr="008474E3">
        <w:rPr>
          <w:sz w:val="24"/>
          <w:szCs w:val="24"/>
        </w:rPr>
        <w:t xml:space="preserve"> Demi-plein</w:t>
      </w:r>
    </w:p>
    <w:p w14:paraId="64BD9091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rFonts w:ascii="Segoe UI Symbol" w:hAnsi="Segoe UI Symbol" w:cs="Segoe UI Symbol"/>
          <w:sz w:val="24"/>
          <w:szCs w:val="24"/>
        </w:rPr>
        <w:t>☐</w:t>
      </w:r>
      <w:r w:rsidRPr="008474E3">
        <w:rPr>
          <w:sz w:val="24"/>
          <w:szCs w:val="24"/>
        </w:rPr>
        <w:t xml:space="preserve"> Totalement plein</w:t>
      </w:r>
    </w:p>
    <w:p w14:paraId="18384650" w14:textId="4E15BE87" w:rsidR="00640015" w:rsidRPr="008474E3" w:rsidRDefault="00640015" w:rsidP="008474E3">
      <w:pPr>
        <w:spacing w:line="240" w:lineRule="auto"/>
        <w:rPr>
          <w:b/>
          <w:bCs/>
          <w:sz w:val="24"/>
          <w:szCs w:val="24"/>
        </w:rPr>
      </w:pPr>
      <w:r w:rsidRPr="008474E3">
        <w:rPr>
          <w:b/>
          <w:bCs/>
          <w:sz w:val="24"/>
          <w:szCs w:val="24"/>
        </w:rPr>
        <w:t xml:space="preserve">Article </w:t>
      </w:r>
      <w:r w:rsidR="00297FC4">
        <w:rPr>
          <w:b/>
          <w:bCs/>
          <w:sz w:val="24"/>
          <w:szCs w:val="24"/>
        </w:rPr>
        <w:t>10</w:t>
      </w:r>
      <w:r w:rsidRPr="008474E3">
        <w:rPr>
          <w:b/>
          <w:bCs/>
          <w:sz w:val="24"/>
          <w:szCs w:val="24"/>
        </w:rPr>
        <w:t xml:space="preserve"> : Assurance et responsabilité</w:t>
      </w:r>
    </w:p>
    <w:p w14:paraId="41EE2B47" w14:textId="3E8AE94C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Le Loueur garantit l’assurance obligatoire du véhicule contre les dommages matériels et corporels.</w:t>
      </w:r>
    </w:p>
    <w:p w14:paraId="1C0EBAA4" w14:textId="121B979A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Le Locataire est responsable des dommages causés au véhicule ou à des tiers en cas de non-respect des termes du contrat.</w:t>
      </w:r>
    </w:p>
    <w:p w14:paraId="2F13C818" w14:textId="565DD054" w:rsidR="00640015" w:rsidRPr="008474E3" w:rsidRDefault="00640015" w:rsidP="008474E3">
      <w:pPr>
        <w:spacing w:line="240" w:lineRule="auto"/>
        <w:rPr>
          <w:b/>
          <w:bCs/>
          <w:sz w:val="24"/>
          <w:szCs w:val="24"/>
        </w:rPr>
      </w:pPr>
      <w:r w:rsidRPr="008474E3">
        <w:rPr>
          <w:b/>
          <w:bCs/>
          <w:sz w:val="24"/>
          <w:szCs w:val="24"/>
        </w:rPr>
        <w:t xml:space="preserve">Article </w:t>
      </w:r>
      <w:r w:rsidR="00297FC4">
        <w:rPr>
          <w:b/>
          <w:bCs/>
          <w:sz w:val="24"/>
          <w:szCs w:val="24"/>
        </w:rPr>
        <w:t>11</w:t>
      </w:r>
      <w:r w:rsidRPr="008474E3">
        <w:rPr>
          <w:b/>
          <w:bCs/>
          <w:sz w:val="24"/>
          <w:szCs w:val="24"/>
        </w:rPr>
        <w:t xml:space="preserve"> : Résiliation</w:t>
      </w:r>
    </w:p>
    <w:p w14:paraId="24F000EF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En cas de non-respect des obligations par l'une des parties, le contrat peut être résilié immédiatement par l'autre partie.</w:t>
      </w:r>
    </w:p>
    <w:p w14:paraId="6394838B" w14:textId="75E0D022" w:rsidR="00640015" w:rsidRPr="008474E3" w:rsidRDefault="00640015" w:rsidP="008474E3">
      <w:pPr>
        <w:spacing w:line="240" w:lineRule="auto"/>
        <w:rPr>
          <w:b/>
          <w:bCs/>
          <w:sz w:val="24"/>
          <w:szCs w:val="24"/>
        </w:rPr>
      </w:pPr>
      <w:r w:rsidRPr="008474E3">
        <w:rPr>
          <w:b/>
          <w:bCs/>
          <w:sz w:val="24"/>
          <w:szCs w:val="24"/>
        </w:rPr>
        <w:t xml:space="preserve">Article </w:t>
      </w:r>
      <w:r w:rsidR="00297FC4">
        <w:rPr>
          <w:b/>
          <w:bCs/>
          <w:sz w:val="24"/>
          <w:szCs w:val="24"/>
        </w:rPr>
        <w:t>12</w:t>
      </w:r>
      <w:r w:rsidRPr="008474E3">
        <w:rPr>
          <w:b/>
          <w:bCs/>
          <w:sz w:val="24"/>
          <w:szCs w:val="24"/>
        </w:rPr>
        <w:t xml:space="preserve"> : Litiges</w:t>
      </w:r>
    </w:p>
    <w:p w14:paraId="5387530C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Tout litige relatif à l'exécution ou à l'interprétation du présent contrat sera soumis à la juridiction compétente.</w:t>
      </w:r>
    </w:p>
    <w:p w14:paraId="0989CE40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</w:p>
    <w:p w14:paraId="06BA2D64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Fait à ........................................, le .....................</w:t>
      </w:r>
    </w:p>
    <w:p w14:paraId="2F6C1B63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</w:p>
    <w:p w14:paraId="6163786F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Le Loueur</w:t>
      </w:r>
    </w:p>
    <w:p w14:paraId="40102180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Signature et cachet :</w:t>
      </w:r>
    </w:p>
    <w:p w14:paraId="45E209E9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.............................................................</w:t>
      </w:r>
    </w:p>
    <w:p w14:paraId="0BA30464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</w:p>
    <w:p w14:paraId="07EC3484" w14:textId="77777777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Le Locataire</w:t>
      </w:r>
    </w:p>
    <w:p w14:paraId="0BA76AAC" w14:textId="2A15068D" w:rsidR="00640015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 xml:space="preserve">Signature </w:t>
      </w:r>
      <w:r w:rsidR="00297FC4">
        <w:rPr>
          <w:sz w:val="24"/>
          <w:szCs w:val="24"/>
        </w:rPr>
        <w:t>(précédée de la mention lu et approuvé)</w:t>
      </w:r>
      <w:r w:rsidR="00297FC4" w:rsidRPr="008474E3">
        <w:rPr>
          <w:sz w:val="24"/>
          <w:szCs w:val="24"/>
        </w:rPr>
        <w:t xml:space="preserve"> :</w:t>
      </w:r>
    </w:p>
    <w:p w14:paraId="70AC8D3E" w14:textId="30B3FD3C" w:rsidR="008B02C4" w:rsidRPr="008474E3" w:rsidRDefault="00640015" w:rsidP="008474E3">
      <w:pPr>
        <w:spacing w:line="240" w:lineRule="auto"/>
        <w:rPr>
          <w:sz w:val="24"/>
          <w:szCs w:val="24"/>
        </w:rPr>
      </w:pPr>
      <w:r w:rsidRPr="008474E3">
        <w:rPr>
          <w:sz w:val="24"/>
          <w:szCs w:val="24"/>
        </w:rPr>
        <w:t>.............................................................</w:t>
      </w:r>
    </w:p>
    <w:sectPr w:rsidR="008B02C4" w:rsidRPr="008474E3" w:rsidSect="00297FC4">
      <w:footerReference w:type="default" r:id="rId8"/>
      <w:pgSz w:w="11906" w:h="16838" w:code="9"/>
      <w:pgMar w:top="426" w:right="1152" w:bottom="1152" w:left="1152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003E1" w14:textId="77777777" w:rsidR="003F4A6E" w:rsidRDefault="003F4A6E">
      <w:pPr>
        <w:spacing w:after="0" w:line="240" w:lineRule="auto"/>
      </w:pPr>
      <w:r>
        <w:separator/>
      </w:r>
    </w:p>
  </w:endnote>
  <w:endnote w:type="continuationSeparator" w:id="0">
    <w:p w14:paraId="697A0C9C" w14:textId="77777777" w:rsidR="003F4A6E" w:rsidRDefault="003F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4390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696C5" w14:textId="77777777" w:rsidR="00297FC4" w:rsidRDefault="00297FC4">
        <w:pPr>
          <w:pStyle w:val="Pieddepage"/>
          <w:rPr>
            <w:lang w:bidi="fr-FR"/>
          </w:rPr>
        </w:pPr>
      </w:p>
      <w:p w14:paraId="27902C5F" w14:textId="40B5DE86" w:rsidR="00DC2172" w:rsidRDefault="00000000">
        <w:pPr>
          <w:pStyle w:val="Pieddepag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4AC4D" w14:textId="77777777" w:rsidR="003F4A6E" w:rsidRDefault="003F4A6E">
      <w:pPr>
        <w:spacing w:after="0" w:line="240" w:lineRule="auto"/>
      </w:pPr>
      <w:r>
        <w:separator/>
      </w:r>
    </w:p>
  </w:footnote>
  <w:footnote w:type="continuationSeparator" w:id="0">
    <w:p w14:paraId="5E32B796" w14:textId="77777777" w:rsidR="003F4A6E" w:rsidRDefault="003F4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3D8B41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244F1F2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982A4B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5A1378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A4C7E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7E62E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E2474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D8D52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2CC2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F83F2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C0354"/>
    <w:multiLevelType w:val="multilevel"/>
    <w:tmpl w:val="A6E41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3119AB"/>
    <w:multiLevelType w:val="hybridMultilevel"/>
    <w:tmpl w:val="F4FE58AC"/>
    <w:lvl w:ilvl="0" w:tplc="83AE2FC4">
      <w:start w:val="1"/>
      <w:numFmt w:val="bullet"/>
      <w:lvlText w:val=""/>
      <w:lvlJc w:val="left"/>
      <w:pPr>
        <w:ind w:left="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66792946">
    <w:abstractNumId w:val="9"/>
  </w:num>
  <w:num w:numId="2" w16cid:durableId="282880754">
    <w:abstractNumId w:val="7"/>
  </w:num>
  <w:num w:numId="3" w16cid:durableId="1667202456">
    <w:abstractNumId w:val="6"/>
  </w:num>
  <w:num w:numId="4" w16cid:durableId="536356523">
    <w:abstractNumId w:val="5"/>
  </w:num>
  <w:num w:numId="5" w16cid:durableId="1381904020">
    <w:abstractNumId w:val="4"/>
  </w:num>
  <w:num w:numId="6" w16cid:durableId="1865943035">
    <w:abstractNumId w:val="8"/>
  </w:num>
  <w:num w:numId="7" w16cid:durableId="235939986">
    <w:abstractNumId w:val="3"/>
  </w:num>
  <w:num w:numId="8" w16cid:durableId="1720397731">
    <w:abstractNumId w:val="2"/>
  </w:num>
  <w:num w:numId="9" w16cid:durableId="1124233315">
    <w:abstractNumId w:val="1"/>
  </w:num>
  <w:num w:numId="10" w16cid:durableId="1957178243">
    <w:abstractNumId w:val="0"/>
  </w:num>
  <w:num w:numId="11" w16cid:durableId="1831173207">
    <w:abstractNumId w:val="11"/>
  </w:num>
  <w:num w:numId="12" w16cid:durableId="20391185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15"/>
    <w:rsid w:val="000270C6"/>
    <w:rsid w:val="00032CC8"/>
    <w:rsid w:val="00072C8D"/>
    <w:rsid w:val="00082E3A"/>
    <w:rsid w:val="00126DDB"/>
    <w:rsid w:val="00152637"/>
    <w:rsid w:val="00154D5E"/>
    <w:rsid w:val="001B349D"/>
    <w:rsid w:val="00212938"/>
    <w:rsid w:val="00217C4E"/>
    <w:rsid w:val="00223865"/>
    <w:rsid w:val="00242C8B"/>
    <w:rsid w:val="00297FC4"/>
    <w:rsid w:val="003050B5"/>
    <w:rsid w:val="00333D61"/>
    <w:rsid w:val="00383198"/>
    <w:rsid w:val="00392CF8"/>
    <w:rsid w:val="003A40F8"/>
    <w:rsid w:val="003F4A6E"/>
    <w:rsid w:val="00414B0D"/>
    <w:rsid w:val="004305B6"/>
    <w:rsid w:val="004D272E"/>
    <w:rsid w:val="004F7EB5"/>
    <w:rsid w:val="005F28F7"/>
    <w:rsid w:val="00640015"/>
    <w:rsid w:val="0065223B"/>
    <w:rsid w:val="00697EBD"/>
    <w:rsid w:val="007111D2"/>
    <w:rsid w:val="007C0913"/>
    <w:rsid w:val="00846260"/>
    <w:rsid w:val="008474E3"/>
    <w:rsid w:val="008B02C4"/>
    <w:rsid w:val="008F0648"/>
    <w:rsid w:val="0091218A"/>
    <w:rsid w:val="009F34C9"/>
    <w:rsid w:val="00A75DD2"/>
    <w:rsid w:val="00AD371B"/>
    <w:rsid w:val="00B26349"/>
    <w:rsid w:val="00BB4DC9"/>
    <w:rsid w:val="00C20499"/>
    <w:rsid w:val="00C718EA"/>
    <w:rsid w:val="00C9383A"/>
    <w:rsid w:val="00DC2172"/>
    <w:rsid w:val="00E35CC5"/>
    <w:rsid w:val="00E7324F"/>
    <w:rsid w:val="00E77C46"/>
    <w:rsid w:val="00F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9C3AC"/>
  <w15:docId w15:val="{108B39CC-0F73-4F60-8458-E67BD6B2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0C6"/>
  </w:style>
  <w:style w:type="paragraph" w:styleId="Titre1">
    <w:name w:val="heading 1"/>
    <w:basedOn w:val="Normal"/>
    <w:next w:val="Normal"/>
    <w:link w:val="Titre1Car"/>
    <w:uiPriority w:val="9"/>
    <w:qFormat/>
    <w:pPr>
      <w:outlineLvl w:val="0"/>
    </w:pPr>
    <w:rPr>
      <w:rFonts w:asciiTheme="majorHAnsi" w:eastAsiaTheme="majorEastAsia" w:hAnsiTheme="majorHAnsi"/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160"/>
      <w:outlineLvl w:val="1"/>
    </w:pPr>
    <w:rPr>
      <w:rFonts w:asciiTheme="majorHAnsi" w:eastAsiaTheme="majorEastAsia" w:hAnsiTheme="majorHAnsi"/>
      <w:b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02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02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02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02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02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02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uiPriority w:val="1"/>
    <w:qFormat/>
    <w:pPr>
      <w:spacing w:after="240"/>
      <w:jc w:val="center"/>
      <w:outlineLvl w:val="0"/>
    </w:pPr>
    <w:rPr>
      <w:rFonts w:asciiTheme="majorHAnsi" w:hAnsiTheme="majorHAnsi" w:cs="Arial"/>
      <w:b/>
      <w:bCs/>
      <w:kern w:val="28"/>
      <w:sz w:val="28"/>
      <w:szCs w:val="3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/>
      <w:b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/>
      <w:b/>
    </w:rPr>
  </w:style>
  <w:style w:type="paragraph" w:styleId="Textedebulles">
    <w:name w:val="Balloon Text"/>
    <w:basedOn w:val="Normal"/>
    <w:semiHidden/>
    <w:rPr>
      <w:rFonts w:ascii="Tahoma" w:hAnsi="Tahoma" w:cs="Tahoma"/>
      <w:szCs w:val="16"/>
    </w:r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  <w:jc w:val="center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sid w:val="008F0648"/>
    <w:rPr>
      <w:color w:val="595959" w:themeColor="text1" w:themeTint="A6"/>
    </w:rPr>
  </w:style>
  <w:style w:type="character" w:styleId="Accentuationlgre">
    <w:name w:val="Subtle Emphasis"/>
    <w:basedOn w:val="Policepardfaut"/>
    <w:uiPriority w:val="2"/>
    <w:qFormat/>
    <w:rPr>
      <w:b w:val="0"/>
      <w:i w:val="0"/>
      <w:iCs/>
      <w:color w:val="auto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ibliographie">
    <w:name w:val="Bibliography"/>
    <w:basedOn w:val="Normal"/>
    <w:next w:val="Normal"/>
    <w:uiPriority w:val="37"/>
    <w:semiHidden/>
    <w:unhideWhenUsed/>
    <w:rsid w:val="008B02C4"/>
  </w:style>
  <w:style w:type="paragraph" w:styleId="Normalcentr">
    <w:name w:val="Block Text"/>
    <w:basedOn w:val="Normal"/>
    <w:uiPriority w:val="99"/>
    <w:semiHidden/>
    <w:unhideWhenUsed/>
    <w:rsid w:val="008F0648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B02C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B02C4"/>
  </w:style>
  <w:style w:type="paragraph" w:styleId="Corpsdetexte2">
    <w:name w:val="Body Text 2"/>
    <w:basedOn w:val="Normal"/>
    <w:link w:val="Corpsdetexte2Car"/>
    <w:uiPriority w:val="99"/>
    <w:semiHidden/>
    <w:unhideWhenUsed/>
    <w:rsid w:val="008B02C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8B02C4"/>
  </w:style>
  <w:style w:type="paragraph" w:styleId="Corpsdetexte3">
    <w:name w:val="Body Text 3"/>
    <w:basedOn w:val="Normal"/>
    <w:link w:val="Corpsdetexte3Car"/>
    <w:uiPriority w:val="99"/>
    <w:semiHidden/>
    <w:unhideWhenUsed/>
    <w:rsid w:val="008B02C4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8B02C4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8B02C4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8B02C4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8B02C4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8B02C4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8B02C4"/>
    <w:pPr>
      <w:spacing w:after="16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8B02C4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8B02C4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8B02C4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8B02C4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8B02C4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8B02C4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02C4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8B02C4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8B02C4"/>
  </w:style>
  <w:style w:type="table" w:styleId="Grillecouleur">
    <w:name w:val="Colorful Grid"/>
    <w:basedOn w:val="TableauNormal"/>
    <w:uiPriority w:val="73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8B02C4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B02C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B02C4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B02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B02C4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8B02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8B02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8B02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8B02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8B02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8B02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8B02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8B02C4"/>
  </w:style>
  <w:style w:type="character" w:customStyle="1" w:styleId="DateCar">
    <w:name w:val="Date Car"/>
    <w:basedOn w:val="Policepardfaut"/>
    <w:link w:val="Date"/>
    <w:uiPriority w:val="99"/>
    <w:semiHidden/>
    <w:rsid w:val="008B02C4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B02C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B02C4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8B02C4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8B02C4"/>
  </w:style>
  <w:style w:type="character" w:styleId="Accentuation">
    <w:name w:val="Emphasis"/>
    <w:basedOn w:val="Policepardfaut"/>
    <w:uiPriority w:val="20"/>
    <w:semiHidden/>
    <w:unhideWhenUsed/>
    <w:qFormat/>
    <w:rsid w:val="008B02C4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8B02C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B02C4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B02C4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8B02C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8B02C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B02C4"/>
    <w:rPr>
      <w:color w:val="80008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8B02C4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B02C4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B02C4"/>
    <w:rPr>
      <w:szCs w:val="20"/>
    </w:rPr>
  </w:style>
  <w:style w:type="table" w:styleId="TableauGrille1Clair">
    <w:name w:val="Grid Table 1 Light"/>
    <w:basedOn w:val="TableauNormal"/>
    <w:uiPriority w:val="46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8B02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8B02C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8B02C4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8B02C4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8B02C4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8B02C4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8B02C4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Grille3">
    <w:name w:val="Grid Table 3"/>
    <w:basedOn w:val="TableauNormal"/>
    <w:uiPriority w:val="48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8B02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8B02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8B02C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8B02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8B02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8B02C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8B02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8B02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8B02C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8B02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8B02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8B02C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Mot-dise1">
    <w:name w:val="Mot-dièse1"/>
    <w:basedOn w:val="Policepardfaut"/>
    <w:uiPriority w:val="99"/>
    <w:semiHidden/>
    <w:unhideWhenUsed/>
    <w:rsid w:val="008B02C4"/>
    <w:rPr>
      <w:color w:val="2B579A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semiHidden/>
    <w:rsid w:val="008B02C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02C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02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B02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B02C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B02C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8B02C4"/>
  </w:style>
  <w:style w:type="paragraph" w:styleId="AdresseHTML">
    <w:name w:val="HTML Address"/>
    <w:basedOn w:val="Normal"/>
    <w:link w:val="AdresseHTMLCar"/>
    <w:uiPriority w:val="99"/>
    <w:semiHidden/>
    <w:unhideWhenUsed/>
    <w:rsid w:val="008B02C4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8B02C4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8B02C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8B02C4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8B02C4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8B02C4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02C4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02C4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8B02C4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8B02C4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8B02C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B02C4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B02C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B02C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B02C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B02C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B02C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B02C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B02C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B02C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B02C4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8B02C4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F0648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F064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F0648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F0648"/>
    <w:rPr>
      <w:b/>
      <w:bCs/>
      <w:caps w:val="0"/>
      <w:smallCaps/>
      <w:color w:val="365F91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8B02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8B02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8B02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8B02C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8B02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8B02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8B02C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8B02C4"/>
  </w:style>
  <w:style w:type="paragraph" w:styleId="Liste">
    <w:name w:val="List"/>
    <w:basedOn w:val="Normal"/>
    <w:uiPriority w:val="99"/>
    <w:semiHidden/>
    <w:unhideWhenUsed/>
    <w:rsid w:val="008B02C4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8B02C4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8B02C4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8B02C4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8B02C4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8B02C4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8B02C4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8B02C4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8B02C4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8B02C4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8B02C4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8B02C4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8B02C4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8B02C4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8B02C4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8B02C4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8B02C4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8B02C4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8B02C4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8B02C4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8B02C4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8B02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8B02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8B02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8B02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8B02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8B02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8B02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2">
    <w:name w:val="List Table 2"/>
    <w:basedOn w:val="TableauNormal"/>
    <w:uiPriority w:val="47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3">
    <w:name w:val="List Table 3"/>
    <w:basedOn w:val="TableauNormal"/>
    <w:uiPriority w:val="48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8B02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8B02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8B02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8B02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8B02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8B02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8B02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8B02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8B02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8B02C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8B02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8B02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8B02C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8B02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8B02C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8B02C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8B02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8B02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8B02C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8B02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8B02C4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8B02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8B02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8B02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8B02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8B02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8B02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8B02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8B02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8B02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8B02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8B02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8B02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8B02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8B02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8B02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8B02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8B02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8B02C4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8B02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8B02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8B02C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B02C4"/>
    <w:rPr>
      <w:rFonts w:ascii="Times New Roman" w:hAnsi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8B02C4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8B02C4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8B02C4"/>
  </w:style>
  <w:style w:type="character" w:styleId="Numrodepage">
    <w:name w:val="page number"/>
    <w:basedOn w:val="Policepardfaut"/>
    <w:uiPriority w:val="99"/>
    <w:semiHidden/>
    <w:unhideWhenUsed/>
    <w:rsid w:val="008B02C4"/>
  </w:style>
  <w:style w:type="table" w:styleId="Tableausimple1">
    <w:name w:val="Plain Table 1"/>
    <w:basedOn w:val="TableauNormal"/>
    <w:uiPriority w:val="41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8B02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8B02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8B02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8B02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8B02C4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B02C4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8B02C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B02C4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8B02C4"/>
  </w:style>
  <w:style w:type="character" w:customStyle="1" w:styleId="SalutationsCar">
    <w:name w:val="Salutations Car"/>
    <w:basedOn w:val="Policepardfaut"/>
    <w:link w:val="Salutations"/>
    <w:uiPriority w:val="99"/>
    <w:semiHidden/>
    <w:rsid w:val="008B02C4"/>
  </w:style>
  <w:style w:type="paragraph" w:styleId="Signature">
    <w:name w:val="Signature"/>
    <w:basedOn w:val="Normal"/>
    <w:link w:val="SignatureCar"/>
    <w:uiPriority w:val="99"/>
    <w:semiHidden/>
    <w:unhideWhenUsed/>
    <w:rsid w:val="008B02C4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8B02C4"/>
  </w:style>
  <w:style w:type="character" w:customStyle="1" w:styleId="Lienhypertexteactif1">
    <w:name w:val="Lien hypertexte actif1"/>
    <w:basedOn w:val="Policepardfaut"/>
    <w:uiPriority w:val="99"/>
    <w:semiHidden/>
    <w:unhideWhenUsed/>
    <w:rsid w:val="008B02C4"/>
    <w:rPr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8B02C4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8B02C4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B02C4"/>
    <w:rPr>
      <w:rFonts w:cstheme="minorBidi"/>
      <w:color w:val="5A5A5A" w:themeColor="text1" w:themeTint="A5"/>
      <w:spacing w:val="15"/>
    </w:rPr>
  </w:style>
  <w:style w:type="character" w:styleId="Rfrencelgre">
    <w:name w:val="Subtle Reference"/>
    <w:basedOn w:val="Policepardfaut"/>
    <w:uiPriority w:val="31"/>
    <w:semiHidden/>
    <w:unhideWhenUsed/>
    <w:qFormat/>
    <w:rsid w:val="008B02C4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8B02C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8B02C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8B02C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8B02C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8B02C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8B02C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8B02C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8B02C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8B02C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8B02C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8B02C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8B02C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8B02C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8B02C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8B02C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8B02C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8B02C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8B02C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8B02C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8B02C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8B02C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8B02C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8B02C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8B02C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8B02C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8B02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8B02C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8B02C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8B02C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8B02C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8B02C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8B02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8B02C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8B02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8B02C4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8B02C4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8B02C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8B02C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8B02C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8B02C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8B02C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8B02C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8B0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8B02C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8B02C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8B02C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8B02C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8B02C4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8B02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8B02C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8B02C4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8B02C4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8B02C4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8B02C4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8B02C4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8B02C4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02C4"/>
    <w:pPr>
      <w:keepNext/>
      <w:keepLines/>
      <w:spacing w:before="240" w:after="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F0648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4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bai\AppData\Roaming\Microsoft\Templates\Contrat%20de%20vente%20de%20v&#233;hicule%20&#224;%20moteu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Contrat de vente de véhicule à moteur.dotx</Template>
  <TotalTime>50</TotalTime>
  <Pages>3</Pages>
  <Words>781</Words>
  <Characters>4299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urbain Balogou</dc:creator>
  <cp:keywords/>
  <cp:lastModifiedBy>urbain Balogou</cp:lastModifiedBy>
  <cp:revision>1</cp:revision>
  <cp:lastPrinted>2024-12-23T17:17:00Z</cp:lastPrinted>
  <dcterms:created xsi:type="dcterms:W3CDTF">2024-12-23T16:24:00Z</dcterms:created>
  <dcterms:modified xsi:type="dcterms:W3CDTF">2024-12-23T17:18:00Z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